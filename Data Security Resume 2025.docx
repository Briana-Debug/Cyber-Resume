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93C9" w14:textId="77777777" w:rsidR="002021A0" w:rsidRPr="002021A0" w:rsidRDefault="00DF51C6" w:rsidP="00293782">
      <w:pPr>
        <w:pStyle w:val="Graphicsanchor"/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89" behindDoc="1" locked="1" layoutInCell="1" allowOverlap="1" wp14:anchorId="6932EABF" wp14:editId="4B4B66BC">
                <wp:simplePos x="0" y="0"/>
                <wp:positionH relativeFrom="page">
                  <wp:posOffset>2590800</wp:posOffset>
                </wp:positionH>
                <wp:positionV relativeFrom="page">
                  <wp:posOffset>1341120</wp:posOffset>
                </wp:positionV>
                <wp:extent cx="45720" cy="8276590"/>
                <wp:effectExtent l="0" t="0" r="30480" b="29210"/>
                <wp:wrapNone/>
                <wp:docPr id="1245870173" name="Straight Connector 2085858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2765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95ED" id="Straight Connector 2085858823" o:spid="_x0000_s1026" alt="&quot;&quot;" style="position:absolute;z-index:-2516397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4pt,105.6pt" to="207.6pt,7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" strokecolor="#e8e8e8 [3214]" strokeweight=".2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1569" behindDoc="0" locked="1" layoutInCell="1" allowOverlap="1" wp14:anchorId="6C69F198" wp14:editId="15BDA720">
                <wp:simplePos x="0" y="0"/>
                <wp:positionH relativeFrom="margin">
                  <wp:align>left</wp:align>
                </wp:positionH>
                <wp:positionV relativeFrom="page">
                  <wp:posOffset>1889760</wp:posOffset>
                </wp:positionV>
                <wp:extent cx="126492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1696D" w14:textId="3F8E1F0B" w:rsidR="00293782" w:rsidRPr="00293782" w:rsidRDefault="00DF51C6" w:rsidP="00872564">
                            <w:pPr>
                              <w:pStyle w:val="NoSpacing"/>
                            </w:pPr>
                            <w:r w:rsidRPr="00DF51C6">
                              <w:t>(</w:t>
                            </w:r>
                            <w:r w:rsidR="00B86D2B" w:rsidRPr="00F21944">
                              <w:rPr>
                                <w:sz w:val="24"/>
                              </w:rPr>
                              <w:t>682) 465 -5695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9F19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148.8pt;width:99.6pt;height:20.4pt;z-index:25167156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" filled="f" stroked="f">
                <v:textbox inset="1.2mm,,1mm">
                  <w:txbxContent>
                    <w:p w14:paraId="1961696D" w14:textId="3F8E1F0B" w:rsidR="00293782" w:rsidRPr="00293782" w:rsidRDefault="00DF51C6" w:rsidP="00872564">
                      <w:pPr>
                        <w:pStyle w:val="NoSpacing"/>
                      </w:pPr>
                      <w:r w:rsidRPr="00DF51C6">
                        <w:t>(</w:t>
                      </w:r>
                      <w:r w:rsidR="00B86D2B" w:rsidRPr="00F21944">
                        <w:rPr>
                          <w:sz w:val="24"/>
                        </w:rPr>
                        <w:t>682) 465 -5695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2593" behindDoc="0" locked="1" layoutInCell="1" allowOverlap="1" wp14:anchorId="6A125861" wp14:editId="2374A3A0">
                <wp:simplePos x="0" y="0"/>
                <wp:positionH relativeFrom="margin">
                  <wp:posOffset>-106680</wp:posOffset>
                </wp:positionH>
                <wp:positionV relativeFrom="page">
                  <wp:posOffset>2270760</wp:posOffset>
                </wp:positionV>
                <wp:extent cx="214122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ED2A9" w14:textId="1E95F526" w:rsidR="00293782" w:rsidRPr="00293782" w:rsidRDefault="00B86D2B" w:rsidP="00872564">
                            <w:pPr>
                              <w:pStyle w:val="NoSpacing"/>
                            </w:pPr>
                            <w:r>
                              <w:t>Briana8691Robinson@gmail.com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5861" id="Text Box 26" o:spid="_x0000_s1027" type="#_x0000_t202" style="position:absolute;margin-left:-8.4pt;margin-top:178.8pt;width:168.6pt;height:20.4pt;z-index:2516725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" filled="f" stroked="f">
                <v:textbox inset="1.2mm,,1mm">
                  <w:txbxContent>
                    <w:p w14:paraId="76EED2A9" w14:textId="1E95F526" w:rsidR="00293782" w:rsidRPr="00293782" w:rsidRDefault="00B86D2B" w:rsidP="00872564">
                      <w:pPr>
                        <w:pStyle w:val="NoSpacing"/>
                      </w:pPr>
                      <w:r>
                        <w:t>Briana8691Robinson@gmail.com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01B4AD30" wp14:editId="7361104E">
                <wp:simplePos x="0" y="0"/>
                <wp:positionH relativeFrom="margin">
                  <wp:posOffset>-83820</wp:posOffset>
                </wp:positionH>
                <wp:positionV relativeFrom="page">
                  <wp:posOffset>2621280</wp:posOffset>
                </wp:positionV>
                <wp:extent cx="2225040" cy="548640"/>
                <wp:effectExtent l="0" t="0" r="381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A3E1" w14:textId="25E718C8" w:rsidR="00C346EB" w:rsidRDefault="00B86D2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C346EB">
                              <w:rPr>
                                <w:sz w:val="24"/>
                              </w:rPr>
                              <w:t>https://www.linkedin.com/in/</w:t>
                            </w:r>
                          </w:p>
                          <w:p w14:paraId="16DF770B" w14:textId="77777777" w:rsidR="00C346EB" w:rsidRPr="00C346EB" w:rsidRDefault="00C346E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6B198375" w14:textId="581C690F" w:rsidR="0038185B" w:rsidRDefault="00C346EB" w:rsidP="00872564">
                            <w:pPr>
                              <w:pStyle w:val="NoSpacing"/>
                            </w:pPr>
                            <w:hyperlink r:id="rId9" w:history="1">
                              <w:r w:rsidRPr="00C346EB">
                                <w:rPr>
                                  <w:rStyle w:val="Hyperlink"/>
                                  <w:sz w:val="24"/>
                                </w:rPr>
                                <w:t>GitHub Dashboard</w:t>
                              </w:r>
                            </w:hyperlink>
                          </w:p>
                          <w:p w14:paraId="74506721" w14:textId="77777777" w:rsidR="005D19F4" w:rsidRDefault="005D19F4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0251F7CB" w14:textId="77777777" w:rsidR="000F6B2E" w:rsidRDefault="000F6B2E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7F406C2E" w14:textId="77777777" w:rsidR="000F6B2E" w:rsidRDefault="000F6B2E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2BF2507F" w14:textId="77777777" w:rsidR="003426ED" w:rsidRDefault="003426ED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23E11A86" w14:textId="77777777" w:rsidR="0038185B" w:rsidRDefault="0038185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19ED906A" w14:textId="77777777" w:rsidR="0038185B" w:rsidRDefault="0038185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64029789" w14:textId="77777777" w:rsidR="0038185B" w:rsidRDefault="0038185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081905B4" w14:textId="77777777" w:rsidR="0038185B" w:rsidRPr="00C346EB" w:rsidRDefault="0038185B" w:rsidP="0087256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AD30" id="Text Box 27" o:spid="_x0000_s1028" type="#_x0000_t202" style="position:absolute;margin-left:-6.6pt;margin-top:206.4pt;width:175.2pt;height:43.2pt;z-index:2516736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" filled="f" stroked="f">
                <v:textbox inset="1.2mm,,1mm">
                  <w:txbxContent>
                    <w:p w14:paraId="7425A3E1" w14:textId="25E718C8" w:rsidR="00C346EB" w:rsidRDefault="00B86D2B" w:rsidP="00872564">
                      <w:pPr>
                        <w:pStyle w:val="NoSpacing"/>
                        <w:rPr>
                          <w:sz w:val="24"/>
                        </w:rPr>
                      </w:pPr>
                      <w:r w:rsidRPr="00C346EB">
                        <w:rPr>
                          <w:sz w:val="24"/>
                        </w:rPr>
                        <w:t>https://www.linkedin.com/in/</w:t>
                      </w:r>
                    </w:p>
                    <w:p w14:paraId="16DF770B" w14:textId="77777777" w:rsidR="00C346EB" w:rsidRPr="00C346EB" w:rsidRDefault="00C346EB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6B198375" w14:textId="581C690F" w:rsidR="0038185B" w:rsidRDefault="00C346EB" w:rsidP="00872564">
                      <w:pPr>
                        <w:pStyle w:val="NoSpacing"/>
                      </w:pPr>
                      <w:hyperlink r:id="rId10" w:history="1">
                        <w:r w:rsidRPr="00C346EB">
                          <w:rPr>
                            <w:rStyle w:val="Hyperlink"/>
                            <w:sz w:val="24"/>
                          </w:rPr>
                          <w:t>GitHub Dashboard</w:t>
                        </w:r>
                      </w:hyperlink>
                    </w:p>
                    <w:p w14:paraId="74506721" w14:textId="77777777" w:rsidR="005D19F4" w:rsidRDefault="005D19F4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0251F7CB" w14:textId="77777777" w:rsidR="000F6B2E" w:rsidRDefault="000F6B2E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7F406C2E" w14:textId="77777777" w:rsidR="000F6B2E" w:rsidRDefault="000F6B2E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2BF2507F" w14:textId="77777777" w:rsidR="003426ED" w:rsidRDefault="003426ED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23E11A86" w14:textId="77777777" w:rsidR="0038185B" w:rsidRDefault="0038185B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19ED906A" w14:textId="77777777" w:rsidR="0038185B" w:rsidRDefault="0038185B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64029789" w14:textId="77777777" w:rsidR="0038185B" w:rsidRDefault="0038185B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081905B4" w14:textId="77777777" w:rsidR="0038185B" w:rsidRPr="00C346EB" w:rsidRDefault="0038185B" w:rsidP="00872564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35351065" wp14:editId="385DA574">
                <wp:simplePos x="0" y="0"/>
                <wp:positionH relativeFrom="margin">
                  <wp:align>left</wp:align>
                </wp:positionH>
                <wp:positionV relativeFrom="page">
                  <wp:posOffset>1501140</wp:posOffset>
                </wp:positionV>
                <wp:extent cx="1264920" cy="25971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5861" w14:textId="55679721" w:rsidR="00293782" w:rsidRPr="00293782" w:rsidRDefault="00F21944" w:rsidP="00872564">
                            <w:pPr>
                              <w:pStyle w:val="NoSpacing"/>
                            </w:pPr>
                            <w:r>
                              <w:t>FORT WORTH,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1065" id="Text Box 29" o:spid="_x0000_s1029" type="#_x0000_t202" style="position:absolute;margin-left:0;margin-top:118.2pt;width:99.6pt;height:20.45pt;z-index:2516746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" filled="f" stroked="f">
                <v:textbox inset="1.2mm,,1mm">
                  <w:txbxContent>
                    <w:p w14:paraId="5A735861" w14:textId="55679721" w:rsidR="00293782" w:rsidRPr="00293782" w:rsidRDefault="00F21944" w:rsidP="00872564">
                      <w:pPr>
                        <w:pStyle w:val="NoSpacing"/>
                      </w:pPr>
                      <w:r>
                        <w:t>FORT WORTH, TX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93782"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69521" behindDoc="0" locked="1" layoutInCell="1" allowOverlap="1" wp14:anchorId="7EB9F846" wp14:editId="4A7E4C0A">
                <wp:simplePos x="0" y="0"/>
                <wp:positionH relativeFrom="leftMargin">
                  <wp:posOffset>22860</wp:posOffset>
                </wp:positionH>
                <wp:positionV relativeFrom="page">
                  <wp:posOffset>1581150</wp:posOffset>
                </wp:positionV>
                <wp:extent cx="327660" cy="1303020"/>
                <wp:effectExtent l="0" t="0" r="0" b="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1303020"/>
                          <a:chOff x="0" y="0"/>
                          <a:chExt cx="262374" cy="1395730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033820" name="Graphic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95" y="1133475"/>
                            <a:ext cx="259979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C3DBB" id="Group 17" o:spid="_x0000_s1026" alt="Contact info icons" style="position:absolute;margin-left:1.8pt;margin-top:124.5pt;width:25.8pt;height:102.6pt;z-index:251669521;mso-position-horizontal-relative:left-margin-area;mso-position-vertical-relative:page;mso-width-relative:margin;mso-height-relative:margin" coordsize="2623,13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">
                  <v:imagedata r:id="rId19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">
                  <v:imagedata r:id="rId20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">
                  <v:imagedata r:id="rId21" o:title=""/>
                </v:shape>
                <v:shape id="Graphic 40" o:spid="_x0000_s1030" type="#_x0000_t75" style="position:absolute;left:23;top:11334;width:2600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">
                  <v:imagedata r:id="rId22" o:title=""/>
                </v:shape>
                <w10:wrap anchorx="margin" anchory="page"/>
                <w10:anchorlock/>
              </v:group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1329" behindDoc="0" locked="1" layoutInCell="1" allowOverlap="1" wp14:anchorId="4251A54B" wp14:editId="63012257">
                <wp:simplePos x="0" y="0"/>
                <wp:positionH relativeFrom="page">
                  <wp:posOffset>106680</wp:posOffset>
                </wp:positionH>
                <wp:positionV relativeFrom="page">
                  <wp:posOffset>3284220</wp:posOffset>
                </wp:positionV>
                <wp:extent cx="2125980" cy="2057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D9CA" w14:textId="726D9959" w:rsidR="00B86D2B" w:rsidRPr="006637A1" w:rsidRDefault="003426ED" w:rsidP="000F6B2E">
                            <w:pPr>
                              <w:pStyle w:val="Lis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0F6B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637A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5CF1DCCF" w14:textId="77777777" w:rsidR="006637A1" w:rsidRDefault="00B86D2B" w:rsidP="00DF51C6">
                            <w:pPr>
                              <w:pStyle w:val="List"/>
                              <w:rPr>
                                <w:sz w:val="24"/>
                              </w:rPr>
                            </w:pPr>
                            <w:r w:rsidRPr="006637A1">
                              <w:rPr>
                                <w:sz w:val="24"/>
                              </w:rPr>
                              <w:t>Adaptability</w:t>
                            </w:r>
                          </w:p>
                          <w:p w14:paraId="175A7477" w14:textId="053F760E" w:rsidR="005F2491" w:rsidRDefault="009A36D9" w:rsidP="00DF51C6">
                            <w:pPr>
                              <w:pStyle w:val="Li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Solution-Based</w:t>
                            </w:r>
                          </w:p>
                          <w:p w14:paraId="19A836A0" w14:textId="06F2E90F" w:rsidR="007C4825" w:rsidRPr="006637A1" w:rsidRDefault="007C4825" w:rsidP="00DF51C6">
                            <w:pPr>
                              <w:pStyle w:val="Li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Risk Assessment Processes </w:t>
                            </w:r>
                          </w:p>
                          <w:p w14:paraId="06FFCE1A" w14:textId="5F903EF8" w:rsidR="006637A1" w:rsidRPr="006637A1" w:rsidRDefault="000F6B2E" w:rsidP="00DF51C6">
                            <w:pPr>
                              <w:pStyle w:val="Li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Critical Thinking</w:t>
                            </w:r>
                          </w:p>
                          <w:p w14:paraId="60EC5A67" w14:textId="3F3AFF02" w:rsidR="006637A1" w:rsidRPr="006637A1" w:rsidRDefault="006637A1" w:rsidP="00DF51C6">
                            <w:pPr>
                              <w:pStyle w:val="List"/>
                              <w:rPr>
                                <w:sz w:val="24"/>
                              </w:rPr>
                            </w:pPr>
                            <w:r w:rsidRPr="006637A1">
                              <w:rPr>
                                <w:sz w:val="24"/>
                              </w:rPr>
                              <w:t>Strong Communication</w:t>
                            </w:r>
                          </w:p>
                          <w:p w14:paraId="3598BA5E" w14:textId="080F9799" w:rsidR="006637A1" w:rsidRPr="006637A1" w:rsidRDefault="006637A1" w:rsidP="006637A1">
                            <w:pPr>
                              <w:pStyle w:val="List"/>
                              <w:ind w:left="0" w:firstLine="0"/>
                              <w:rPr>
                                <w:sz w:val="24"/>
                              </w:rPr>
                            </w:pPr>
                            <w:r w:rsidRPr="006637A1">
                              <w:rPr>
                                <w:sz w:val="24"/>
                              </w:rPr>
                              <w:t>Data packet analyzation</w:t>
                            </w:r>
                          </w:p>
                          <w:p w14:paraId="55C10141" w14:textId="77777777" w:rsidR="006637A1" w:rsidRPr="00DF51C6" w:rsidRDefault="006637A1" w:rsidP="00DF51C6">
                            <w:pPr>
                              <w:pStyle w:val="Li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54B" id="Text Box 12" o:spid="_x0000_s1030" type="#_x0000_t202" style="position:absolute;margin-left:8.4pt;margin-top:258.6pt;width:167.4pt;height:162pt;z-index:251661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" filled="f" stroked="f">
                <v:textbox>
                  <w:txbxContent>
                    <w:p w14:paraId="2A03D9CA" w14:textId="726D9959" w:rsidR="00B86D2B" w:rsidRPr="006637A1" w:rsidRDefault="003426ED" w:rsidP="000F6B2E">
                      <w:pPr>
                        <w:pStyle w:val="Lis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="000F6B2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637A1"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5CF1DCCF" w14:textId="77777777" w:rsidR="006637A1" w:rsidRDefault="00B86D2B" w:rsidP="00DF51C6">
                      <w:pPr>
                        <w:pStyle w:val="List"/>
                        <w:rPr>
                          <w:sz w:val="24"/>
                        </w:rPr>
                      </w:pPr>
                      <w:r w:rsidRPr="006637A1">
                        <w:rPr>
                          <w:sz w:val="24"/>
                        </w:rPr>
                        <w:t>Adaptability</w:t>
                      </w:r>
                    </w:p>
                    <w:p w14:paraId="175A7477" w14:textId="053F760E" w:rsidR="005F2491" w:rsidRDefault="009A36D9" w:rsidP="00DF51C6">
                      <w:pPr>
                        <w:pStyle w:val="Li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Solution-Based</w:t>
                      </w:r>
                    </w:p>
                    <w:p w14:paraId="19A836A0" w14:textId="06F2E90F" w:rsidR="007C4825" w:rsidRPr="006637A1" w:rsidRDefault="007C4825" w:rsidP="00DF51C6">
                      <w:pPr>
                        <w:pStyle w:val="Li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Risk Assessment Processes </w:t>
                      </w:r>
                    </w:p>
                    <w:p w14:paraId="06FFCE1A" w14:textId="5F903EF8" w:rsidR="006637A1" w:rsidRPr="006637A1" w:rsidRDefault="000F6B2E" w:rsidP="00DF51C6">
                      <w:pPr>
                        <w:pStyle w:val="Li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Critical Thinking</w:t>
                      </w:r>
                    </w:p>
                    <w:p w14:paraId="60EC5A67" w14:textId="3F3AFF02" w:rsidR="006637A1" w:rsidRPr="006637A1" w:rsidRDefault="006637A1" w:rsidP="00DF51C6">
                      <w:pPr>
                        <w:pStyle w:val="List"/>
                        <w:rPr>
                          <w:sz w:val="24"/>
                        </w:rPr>
                      </w:pPr>
                      <w:r w:rsidRPr="006637A1">
                        <w:rPr>
                          <w:sz w:val="24"/>
                        </w:rPr>
                        <w:t>Strong Communication</w:t>
                      </w:r>
                    </w:p>
                    <w:p w14:paraId="3598BA5E" w14:textId="080F9799" w:rsidR="006637A1" w:rsidRPr="006637A1" w:rsidRDefault="006637A1" w:rsidP="006637A1">
                      <w:pPr>
                        <w:pStyle w:val="List"/>
                        <w:ind w:left="0" w:firstLine="0"/>
                        <w:rPr>
                          <w:sz w:val="24"/>
                        </w:rPr>
                      </w:pPr>
                      <w:r w:rsidRPr="006637A1">
                        <w:rPr>
                          <w:sz w:val="24"/>
                        </w:rPr>
                        <w:t>Data packet analyzation</w:t>
                      </w:r>
                    </w:p>
                    <w:p w14:paraId="55C10141" w14:textId="77777777" w:rsidR="006637A1" w:rsidRPr="00DF51C6" w:rsidRDefault="006637A1" w:rsidP="00DF51C6">
                      <w:pPr>
                        <w:pStyle w:val="List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2353" behindDoc="0" locked="1" layoutInCell="1" allowOverlap="1" wp14:anchorId="78CA354F" wp14:editId="1D0AFE98">
                <wp:simplePos x="0" y="0"/>
                <wp:positionH relativeFrom="page">
                  <wp:posOffset>129540</wp:posOffset>
                </wp:positionH>
                <wp:positionV relativeFrom="page">
                  <wp:posOffset>5250180</wp:posOffset>
                </wp:positionV>
                <wp:extent cx="2308860" cy="4648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ACDC9" w14:textId="0BBFF479" w:rsidR="00434D70" w:rsidRPr="00434D70" w:rsidRDefault="00434D70" w:rsidP="00DF51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34D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43084CE" w14:textId="77777777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sz w:val="24"/>
                              </w:rPr>
                              <w:t xml:space="preserve"> BACHELOR’S DEGREE Criminal Justice Lamar University 2009-2013 </w:t>
                            </w:r>
                          </w:p>
                          <w:p w14:paraId="4CC4F2F6" w14:textId="77777777" w:rsidR="00434D70" w:rsidRDefault="00434D70" w:rsidP="00DF51C6"/>
                          <w:p w14:paraId="596A97F2" w14:textId="77777777" w:rsidR="00434D70" w:rsidRPr="00434D70" w:rsidRDefault="00434D70" w:rsidP="00DF51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34D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AWARDS &amp; RECOGNITION </w:t>
                            </w:r>
                          </w:p>
                          <w:p w14:paraId="5DBEEB96" w14:textId="77777777" w:rsidR="00434D70" w:rsidRDefault="00434D70" w:rsidP="00DF51C6"/>
                          <w:p w14:paraId="1B3C597D" w14:textId="77777777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sz w:val="24"/>
                              </w:rPr>
                              <w:t xml:space="preserve">Wendell Hulse Award of Excellence and Achievement 2024 </w:t>
                            </w:r>
                          </w:p>
                          <w:p w14:paraId="7AEA2EA5" w14:textId="77777777" w:rsidR="00434D70" w:rsidRDefault="00434D70" w:rsidP="00DF51C6"/>
                          <w:p w14:paraId="4C411B1D" w14:textId="77777777" w:rsidR="00434D70" w:rsidRDefault="00434D70" w:rsidP="00DF51C6">
                            <w:r w:rsidRPr="00434D70">
                              <w:rPr>
                                <w:b/>
                                <w:bCs/>
                                <w:sz w:val="24"/>
                              </w:rPr>
                              <w:t>VOLUNTEER SERVICE</w:t>
                            </w:r>
                            <w:r w:rsidRPr="00434D70">
                              <w:t xml:space="preserve"> </w:t>
                            </w:r>
                          </w:p>
                          <w:p w14:paraId="14ADDC36" w14:textId="77777777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534D3CD" w14:textId="77777777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sz w:val="24"/>
                              </w:rPr>
                              <w:t xml:space="preserve">Meals on Wheels 2024-2025 Operations Team, Life Church 2024 </w:t>
                            </w:r>
                          </w:p>
                          <w:p w14:paraId="370CEA63" w14:textId="77777777" w:rsidR="00434D70" w:rsidRDefault="00434D70" w:rsidP="00DF51C6"/>
                          <w:p w14:paraId="46DB6859" w14:textId="16AE4800" w:rsidR="00434D70" w:rsidRPr="00434D70" w:rsidRDefault="00434D70" w:rsidP="00DF51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CERTIFICATIONS </w:t>
                            </w:r>
                          </w:p>
                          <w:p w14:paraId="2244FAD7" w14:textId="6316649E" w:rsidR="00E726D4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sz w:val="24"/>
                              </w:rPr>
                              <w:t xml:space="preserve">Google, Cybersecurity Professional 2025 </w:t>
                            </w:r>
                          </w:p>
                          <w:p w14:paraId="589EBDD7" w14:textId="77777777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7104740" w14:textId="33BCEFF1" w:rsidR="00434D70" w:rsidRPr="00434D70" w:rsidRDefault="00434D70" w:rsidP="00DF51C6">
                            <w:pPr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sz w:val="24"/>
                              </w:rPr>
                              <w:t>Security Plus SY0-701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354F" id="Text Box 22" o:spid="_x0000_s1031" type="#_x0000_t202" style="position:absolute;margin-left:10.2pt;margin-top:413.4pt;width:181.8pt;height:366pt;z-index:251662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" filled="f" stroked="f">
                <v:textbox>
                  <w:txbxContent>
                    <w:p w14:paraId="64FACDC9" w14:textId="0BBFF479" w:rsidR="00434D70" w:rsidRPr="00434D70" w:rsidRDefault="00434D70" w:rsidP="00DF51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Pr="00434D70"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14:paraId="443084CE" w14:textId="77777777" w:rsidR="00434D70" w:rsidRPr="00434D70" w:rsidRDefault="00434D70" w:rsidP="00DF51C6">
                      <w:pPr>
                        <w:rPr>
                          <w:sz w:val="24"/>
                        </w:rPr>
                      </w:pPr>
                      <w:r w:rsidRPr="00434D70">
                        <w:rPr>
                          <w:sz w:val="24"/>
                        </w:rPr>
                        <w:t xml:space="preserve"> BACHELOR’S DEGREE Criminal Justice Lamar University 2009-2013 </w:t>
                      </w:r>
                    </w:p>
                    <w:p w14:paraId="4CC4F2F6" w14:textId="77777777" w:rsidR="00434D70" w:rsidRDefault="00434D70" w:rsidP="00DF51C6"/>
                    <w:p w14:paraId="596A97F2" w14:textId="77777777" w:rsidR="00434D70" w:rsidRPr="00434D70" w:rsidRDefault="00434D70" w:rsidP="00DF51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34D70">
                        <w:rPr>
                          <w:b/>
                          <w:bCs/>
                          <w:sz w:val="32"/>
                          <w:szCs w:val="32"/>
                        </w:rPr>
                        <w:t xml:space="preserve">AWARDS &amp; RECOGNITION </w:t>
                      </w:r>
                    </w:p>
                    <w:p w14:paraId="5DBEEB96" w14:textId="77777777" w:rsidR="00434D70" w:rsidRDefault="00434D70" w:rsidP="00DF51C6"/>
                    <w:p w14:paraId="1B3C597D" w14:textId="77777777" w:rsidR="00434D70" w:rsidRPr="00434D70" w:rsidRDefault="00434D70" w:rsidP="00DF51C6">
                      <w:pPr>
                        <w:rPr>
                          <w:sz w:val="24"/>
                        </w:rPr>
                      </w:pPr>
                      <w:r w:rsidRPr="00434D70">
                        <w:rPr>
                          <w:sz w:val="24"/>
                        </w:rPr>
                        <w:t xml:space="preserve">Wendell Hulse Award of Excellence and Achievement 2024 </w:t>
                      </w:r>
                    </w:p>
                    <w:p w14:paraId="7AEA2EA5" w14:textId="77777777" w:rsidR="00434D70" w:rsidRDefault="00434D70" w:rsidP="00DF51C6"/>
                    <w:p w14:paraId="4C411B1D" w14:textId="77777777" w:rsidR="00434D70" w:rsidRDefault="00434D70" w:rsidP="00DF51C6">
                      <w:r w:rsidRPr="00434D70">
                        <w:rPr>
                          <w:b/>
                          <w:bCs/>
                          <w:sz w:val="24"/>
                        </w:rPr>
                        <w:t>VOLUNTEER SERVICE</w:t>
                      </w:r>
                      <w:r w:rsidRPr="00434D70">
                        <w:t xml:space="preserve"> </w:t>
                      </w:r>
                    </w:p>
                    <w:p w14:paraId="14ADDC36" w14:textId="77777777" w:rsidR="00434D70" w:rsidRPr="00434D70" w:rsidRDefault="00434D70" w:rsidP="00DF51C6">
                      <w:pPr>
                        <w:rPr>
                          <w:sz w:val="24"/>
                        </w:rPr>
                      </w:pPr>
                    </w:p>
                    <w:p w14:paraId="4534D3CD" w14:textId="77777777" w:rsidR="00434D70" w:rsidRPr="00434D70" w:rsidRDefault="00434D70" w:rsidP="00DF51C6">
                      <w:pPr>
                        <w:rPr>
                          <w:sz w:val="24"/>
                        </w:rPr>
                      </w:pPr>
                      <w:r w:rsidRPr="00434D70">
                        <w:rPr>
                          <w:sz w:val="24"/>
                        </w:rPr>
                        <w:t xml:space="preserve">Meals on Wheels 2024-2025 Operations Team, Life Church 2024 </w:t>
                      </w:r>
                    </w:p>
                    <w:p w14:paraId="370CEA63" w14:textId="77777777" w:rsidR="00434D70" w:rsidRDefault="00434D70" w:rsidP="00DF51C6"/>
                    <w:p w14:paraId="46DB6859" w14:textId="16AE4800" w:rsidR="00434D70" w:rsidRPr="00434D70" w:rsidRDefault="00434D70" w:rsidP="00DF51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4D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CERTIFICATIONS </w:t>
                      </w:r>
                    </w:p>
                    <w:p w14:paraId="2244FAD7" w14:textId="6316649E" w:rsidR="00E726D4" w:rsidRPr="00434D70" w:rsidRDefault="00434D70" w:rsidP="00DF51C6">
                      <w:pPr>
                        <w:rPr>
                          <w:sz w:val="24"/>
                        </w:rPr>
                      </w:pPr>
                      <w:r w:rsidRPr="00434D70">
                        <w:rPr>
                          <w:sz w:val="24"/>
                        </w:rPr>
                        <w:t xml:space="preserve">Google, Cybersecurity Professional 2025 </w:t>
                      </w:r>
                    </w:p>
                    <w:p w14:paraId="589EBDD7" w14:textId="77777777" w:rsidR="00434D70" w:rsidRPr="00434D70" w:rsidRDefault="00434D70" w:rsidP="00DF51C6">
                      <w:pPr>
                        <w:rPr>
                          <w:sz w:val="24"/>
                        </w:rPr>
                      </w:pPr>
                    </w:p>
                    <w:p w14:paraId="77104740" w14:textId="33BCEFF1" w:rsidR="00434D70" w:rsidRPr="00434D70" w:rsidRDefault="00434D70" w:rsidP="00DF51C6">
                      <w:pPr>
                        <w:rPr>
                          <w:sz w:val="24"/>
                        </w:rPr>
                      </w:pPr>
                      <w:r w:rsidRPr="00434D70">
                        <w:rPr>
                          <w:sz w:val="24"/>
                        </w:rPr>
                        <w:t>Security Plus SY0-701 Certification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1" layoutInCell="1" allowOverlap="1" wp14:anchorId="4DC9AB7F" wp14:editId="2B3BD932">
                <wp:simplePos x="0" y="0"/>
                <wp:positionH relativeFrom="page">
                  <wp:posOffset>2407920</wp:posOffset>
                </wp:positionH>
                <wp:positionV relativeFrom="page">
                  <wp:posOffset>2476500</wp:posOffset>
                </wp:positionV>
                <wp:extent cx="5219700" cy="76352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763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0250" w14:textId="0582AB18" w:rsidR="0019341D" w:rsidRDefault="00530864" w:rsidP="0053086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="006637A1" w:rsidRPr="006637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  <w:p w14:paraId="59105BD6" w14:textId="629C8D3C" w:rsidR="00C346EB" w:rsidRDefault="003D22A1" w:rsidP="003D22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C346EB" w:rsidRPr="00C346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Google Cybersecurity Professional       Oct 2023-Nov 2025</w:t>
                            </w:r>
                          </w:p>
                          <w:p w14:paraId="5C532515" w14:textId="32055D82" w:rsidR="006952EE" w:rsidRPr="00A879B4" w:rsidRDefault="00AE666B" w:rsidP="00A879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  <w:r w:rsidRPr="006952EE">
                              <w:rPr>
                                <w:sz w:val="28"/>
                                <w:szCs w:val="28"/>
                              </w:rPr>
                              <w:t>Scholar | Coursera</w:t>
                            </w:r>
                          </w:p>
                          <w:p w14:paraId="14C7A0D1" w14:textId="0060CF4E" w:rsidR="003426ED" w:rsidRPr="0047508B" w:rsidRDefault="00AE666B" w:rsidP="003426E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Utilized </w:t>
                            </w:r>
                            <w:r w:rsidR="006952EE"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SPLUNK and Wireshark to query data</w:t>
                            </w:r>
                            <w:r w:rsidR="00634F9B"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analyze logs</w:t>
                            </w:r>
                          </w:p>
                          <w:p w14:paraId="424292FE" w14:textId="1274FEFD" w:rsidR="00CD18F7" w:rsidRPr="0047508B" w:rsidRDefault="00CD18F7" w:rsidP="003426E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Used scripts in Python to automate </w:t>
                            </w:r>
                            <w:r w:rsidR="000C537A"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tasks</w:t>
                            </w:r>
                            <w:r w:rsidR="000C5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5F07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using loops and iterations</w:t>
                            </w:r>
                          </w:p>
                          <w:p w14:paraId="3189CC12" w14:textId="77777777" w:rsidR="00175245" w:rsidRPr="0047508B" w:rsidRDefault="00175245" w:rsidP="001752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Gained hands-on practice conducting risk assessments, evaluating audits, creating polices that aligned with legal requirements and industry best practices</w:t>
                            </w:r>
                          </w:p>
                          <w:p w14:paraId="0E66A130" w14:textId="018B633B" w:rsidR="00175245" w:rsidRPr="0047508B" w:rsidRDefault="00175245" w:rsidP="001752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Assessed a</w:t>
                            </w:r>
                            <w:r w:rsidR="002A75EF"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risk assessment and evaluated existing assets and security controls for </w:t>
                            </w:r>
                            <w:proofErr w:type="spellStart"/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Botium</w:t>
                            </w:r>
                            <w:proofErr w:type="spellEnd"/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Toys</w:t>
                            </w:r>
                          </w:p>
                          <w:p w14:paraId="32ACFD9A" w14:textId="525803CE" w:rsidR="00175245" w:rsidRPr="0047508B" w:rsidRDefault="00175245" w:rsidP="002A75E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75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Completed compliance checklist, measuring existing controls and practices against regulatory standards and industry best practices</w:t>
                            </w:r>
                          </w:p>
                          <w:p w14:paraId="587E50EE" w14:textId="77777777" w:rsidR="002A75EF" w:rsidRPr="002A75EF" w:rsidRDefault="002A75EF" w:rsidP="002A75E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4285182" w14:textId="6B353B99" w:rsidR="00434D70" w:rsidRPr="00434D70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4"/>
                              </w:rPr>
                            </w:pPr>
                            <w:r w:rsidRPr="00434D70">
                              <w:rPr>
                                <w:b/>
                                <w:bCs/>
                                <w:sz w:val="24"/>
                              </w:rPr>
                              <w:t>Master Communications Specialist</w:t>
                            </w:r>
                            <w:r w:rsidRPr="00434D70">
                              <w:rPr>
                                <w:sz w:val="24"/>
                              </w:rPr>
                              <w:t xml:space="preserve">                       </w:t>
                            </w:r>
                            <w:r w:rsidRPr="006952EE">
                              <w:rPr>
                                <w:b/>
                                <w:bCs/>
                                <w:sz w:val="24"/>
                              </w:rPr>
                              <w:t xml:space="preserve">February 2017 </w:t>
                            </w:r>
                            <w:r w:rsidR="00FF1C96">
                              <w:rPr>
                                <w:b/>
                                <w:bCs/>
                                <w:sz w:val="24"/>
                              </w:rPr>
                              <w:t>-</w:t>
                            </w:r>
                            <w:r w:rsidRPr="006952EE">
                              <w:rPr>
                                <w:b/>
                                <w:bCs/>
                                <w:sz w:val="24"/>
                              </w:rPr>
                              <w:t>PRESENT</w:t>
                            </w:r>
                          </w:p>
                          <w:p w14:paraId="4AE99BDD" w14:textId="514EB952" w:rsidR="006637A1" w:rsidRPr="00A02905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4"/>
                              </w:rPr>
                            </w:pPr>
                            <w:r w:rsidRPr="00A02905">
                              <w:rPr>
                                <w:sz w:val="24"/>
                              </w:rPr>
                              <w:t xml:space="preserve">Prairie Police | Grand Prairie, TX </w:t>
                            </w:r>
                          </w:p>
                          <w:p w14:paraId="4CEB5195" w14:textId="77777777" w:rsidR="006637A1" w:rsidRPr="00434D70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4"/>
                              </w:rPr>
                            </w:pPr>
                          </w:p>
                          <w:p w14:paraId="05FD2CBC" w14:textId="77777777" w:rsidR="006637A1" w:rsidRPr="00E948C3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37A1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637A1">
                              <w:rPr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6637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Remained in compliance with the concept of confidentiality, integrity and availability when intaking sensitive information from the public</w:t>
                            </w:r>
                          </w:p>
                          <w:p w14:paraId="7C38A2E6" w14:textId="77777777" w:rsidR="006637A1" w:rsidRPr="00E948C3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Aligned with the goals of the IT department to enforce security; utilized long passwords, DUO authenticator and adhering to security awareness training </w:t>
                            </w:r>
                          </w:p>
                          <w:p w14:paraId="408B6D4B" w14:textId="77777777" w:rsidR="006637A1" w:rsidRPr="00E948C3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Managed crisis events by appointing the appropriate response in emergency situations</w:t>
                            </w:r>
                          </w:p>
                          <w:p w14:paraId="5B58CBA5" w14:textId="7B4C7E05" w:rsidR="002021A0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948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Collaborated and communicated with necessary personnel by providing pertinent updates and direction</w:t>
                            </w:r>
                          </w:p>
                          <w:p w14:paraId="149917CB" w14:textId="77777777" w:rsidR="008C791B" w:rsidRDefault="008C791B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3DA494A" w14:textId="3CECBB71" w:rsidR="008C791B" w:rsidRPr="000E123F" w:rsidRDefault="006A0E13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8C791B" w:rsidRPr="000E12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Continuing Education and Conferences</w:t>
                            </w:r>
                          </w:p>
                          <w:p w14:paraId="0832CFD2" w14:textId="77777777" w:rsidR="008C791B" w:rsidRDefault="008C791B" w:rsidP="008C791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BA1068F" w14:textId="24EF82F3" w:rsidR="008C791B" w:rsidRDefault="008C791B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Women In Cable Technology</w:t>
                            </w:r>
                            <w:r w:rsidR="007663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2024- Present </w:t>
                            </w:r>
                          </w:p>
                          <w:p w14:paraId="5BB3C4A8" w14:textId="48C7BD05" w:rsidR="008C791B" w:rsidRDefault="008C791B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WICT Tech It Out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63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63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Nov 2024 </w:t>
                            </w:r>
                          </w:p>
                          <w:p w14:paraId="7D4C5AE8" w14:textId="7D9F5D72" w:rsidR="006A0E13" w:rsidRDefault="006A0E13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Dallas Secure</w:t>
                            </w:r>
                            <w:r w:rsidR="007663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1C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Oct 2025</w:t>
                            </w:r>
                          </w:p>
                          <w:p w14:paraId="3D78F802" w14:textId="1B5E5120" w:rsidR="008C791B" w:rsidRDefault="006A0E13" w:rsidP="006A0E1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="008C791B"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fro Tech 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 w:rsidR="008C791B"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C791B"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Oct</w:t>
                            </w:r>
                            <w:r w:rsidR="003A12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791B" w:rsidRPr="008C7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14:paraId="1E88A683" w14:textId="77777777" w:rsidR="006A0E13" w:rsidRPr="00E948C3" w:rsidRDefault="006A0E13" w:rsidP="006A0E1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ED7E0C8" w14:textId="77777777" w:rsidR="006637A1" w:rsidRDefault="006637A1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</w:p>
                          <w:p w14:paraId="5F95FB7B" w14:textId="77777777" w:rsid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</w:p>
                          <w:p w14:paraId="1CA58B4B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595D3B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3E9A0C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65086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D325B9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DCF2E1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4A1C55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4921E1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19A3EC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658DC8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305E80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AEA3E7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6DBDD7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777D3D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391EDF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A23A8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A3E294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C9ADD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E1C636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438797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DE3E73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C470E7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46C577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CBFD39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8576FA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630483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244E19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CD0F2A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C82915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0F6966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AAC98B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C47FB0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BCFE2F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F447C5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BB97EF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3FD13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094F0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F049B4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642804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2EF044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6E3383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10FF5C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7844BA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9AB6DA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F28D8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0CF2D1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69CB8D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C30DFF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577B30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162EC8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2F195A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80192E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7841C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8CEF2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FA8ED1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CD2CF9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F58E34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A36C23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6AD31E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3EE01C" w14:textId="77777777" w:rsidR="00472E04" w:rsidRDefault="00472E04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75427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765D4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1C115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B079A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60CEF3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46612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46A06B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9B0AC0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5E020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1B8E6D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2A8261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D2B2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533815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F53C3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AEFF71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D7D36E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59B9E6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3254B7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7211D3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6A6D80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20F8DF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A56734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905A21" w14:textId="77777777" w:rsidR="009307C2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1C09EC" w14:textId="77777777" w:rsidR="009307C2" w:rsidRPr="00434D70" w:rsidRDefault="009307C2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4769F2" w14:textId="6237CBF4" w:rsid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434D70">
                              <w:rPr>
                                <w:sz w:val="28"/>
                                <w:szCs w:val="28"/>
                              </w:rPr>
                              <w:t xml:space="preserve"> Submitted detailed reports of compliance violations and all attempted breaches of security</w:t>
                            </w:r>
                          </w:p>
                          <w:p w14:paraId="485FBBE0" w14:textId="77777777" w:rsid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3D48B4" w14:textId="5A1AF802" w:rsidR="00434D70" w:rsidRDefault="00434D70" w:rsidP="00434D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434D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Continuing Education and Conferences </w:t>
                            </w:r>
                          </w:p>
                          <w:p w14:paraId="4F2D74D9" w14:textId="278C5434" w:rsidR="00434D70" w:rsidRP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Dallas Secure 2025</w:t>
                            </w:r>
                          </w:p>
                          <w:p w14:paraId="1BDE58E5" w14:textId="77777777" w:rsidR="00434D70" w:rsidRP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Women In Cable Technology- 2024- Present </w:t>
                            </w:r>
                          </w:p>
                          <w:p w14:paraId="2A9C8CE9" w14:textId="5DF7015D" w:rsidR="00434D70" w:rsidRP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WICT Tech It Out- November 2024&amp; 2025</w:t>
                            </w:r>
                          </w:p>
                          <w:p w14:paraId="64C2D5AE" w14:textId="1190E8F4" w:rsidR="00434D70" w:rsidRPr="00434D70" w:rsidRDefault="00434D70" w:rsidP="006637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34D70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Afro Tech - October </w:t>
                            </w:r>
                            <w:r w:rsidR="00C346E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AB7F" id="Text Box 17" o:spid="_x0000_s1032" type="#_x0000_t202" style="position:absolute;margin-left:189.6pt;margin-top:195pt;width:411pt;height:601.2pt;z-index:2516633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" filled="f" stroked="f">
                <v:textbox inset=",,0">
                  <w:txbxContent>
                    <w:p w14:paraId="46250250" w14:textId="0582AB18" w:rsidR="0019341D" w:rsidRDefault="00530864" w:rsidP="00530864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</w:t>
                      </w:r>
                      <w:r w:rsidR="006637A1" w:rsidRPr="006637A1">
                        <w:rPr>
                          <w:b/>
                          <w:bCs/>
                          <w:sz w:val="40"/>
                          <w:szCs w:val="40"/>
                        </w:rPr>
                        <w:t>Professional Experience</w:t>
                      </w:r>
                    </w:p>
                    <w:p w14:paraId="59105BD6" w14:textId="629C8D3C" w:rsidR="00C346EB" w:rsidRDefault="003D22A1" w:rsidP="003D22A1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  <w:r w:rsidR="00C346EB" w:rsidRPr="00C346EB">
                        <w:rPr>
                          <w:b/>
                          <w:bCs/>
                          <w:sz w:val="28"/>
                          <w:szCs w:val="28"/>
                        </w:rPr>
                        <w:t>Google Cybersecurity Professional       Oct 2023-Nov 2025</w:t>
                      </w:r>
                    </w:p>
                    <w:p w14:paraId="5C532515" w14:textId="32055D82" w:rsidR="006952EE" w:rsidRPr="00A879B4" w:rsidRDefault="00AE666B" w:rsidP="00A879B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  <w:r w:rsidRPr="006952EE">
                        <w:rPr>
                          <w:sz w:val="28"/>
                          <w:szCs w:val="28"/>
                        </w:rPr>
                        <w:t>Scholar | Coursera</w:t>
                      </w:r>
                    </w:p>
                    <w:p w14:paraId="14C7A0D1" w14:textId="0060CF4E" w:rsidR="003426ED" w:rsidRPr="0047508B" w:rsidRDefault="00AE666B" w:rsidP="003426ED">
                      <w:pPr>
                        <w:pStyle w:val="ListBulle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Utilized </w:t>
                      </w:r>
                      <w:r w:rsidR="006952EE"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SPLUNK and Wireshark to query data</w:t>
                      </w:r>
                      <w:r w:rsidR="00634F9B"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analyze logs</w:t>
                      </w:r>
                    </w:p>
                    <w:p w14:paraId="424292FE" w14:textId="1274FEFD" w:rsidR="00CD18F7" w:rsidRPr="0047508B" w:rsidRDefault="00CD18F7" w:rsidP="003426ED">
                      <w:pPr>
                        <w:pStyle w:val="ListBulle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Used scripts in Python to automate </w:t>
                      </w:r>
                      <w:r w:rsidR="000C537A"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tasks</w:t>
                      </w:r>
                      <w:r w:rsidR="000C53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5F07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using loops and iterations</w:t>
                      </w:r>
                    </w:p>
                    <w:p w14:paraId="3189CC12" w14:textId="77777777" w:rsidR="00175245" w:rsidRPr="0047508B" w:rsidRDefault="00175245" w:rsidP="001752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Gained hands-on practice conducting risk assessments, evaluating audits, creating polices that aligned with legal requirements and industry best practices</w:t>
                      </w:r>
                    </w:p>
                    <w:p w14:paraId="0E66A130" w14:textId="018B633B" w:rsidR="00175245" w:rsidRPr="0047508B" w:rsidRDefault="00175245" w:rsidP="001752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Assessed a</w:t>
                      </w:r>
                      <w:r w:rsidR="002A75EF"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risk assessment and evaluated existing assets and security controls for </w:t>
                      </w:r>
                      <w:proofErr w:type="spellStart"/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Botium</w:t>
                      </w:r>
                      <w:proofErr w:type="spellEnd"/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Toys</w:t>
                      </w:r>
                    </w:p>
                    <w:p w14:paraId="32ACFD9A" w14:textId="525803CE" w:rsidR="00175245" w:rsidRPr="0047508B" w:rsidRDefault="00175245" w:rsidP="002A75E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75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Completed compliance checklist, measuring existing controls and practices against regulatory standards and industry best practices</w:t>
                      </w:r>
                    </w:p>
                    <w:p w14:paraId="587E50EE" w14:textId="77777777" w:rsidR="002A75EF" w:rsidRPr="002A75EF" w:rsidRDefault="002A75EF" w:rsidP="002A75EF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4285182" w14:textId="6B353B99" w:rsidR="00434D70" w:rsidRPr="00434D70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4"/>
                        </w:rPr>
                      </w:pPr>
                      <w:r w:rsidRPr="00434D70">
                        <w:rPr>
                          <w:b/>
                          <w:bCs/>
                          <w:sz w:val="24"/>
                        </w:rPr>
                        <w:t>Master Communications Specialist</w:t>
                      </w:r>
                      <w:r w:rsidRPr="00434D70">
                        <w:rPr>
                          <w:sz w:val="24"/>
                        </w:rPr>
                        <w:t xml:space="preserve">                       </w:t>
                      </w:r>
                      <w:r w:rsidRPr="006952EE">
                        <w:rPr>
                          <w:b/>
                          <w:bCs/>
                          <w:sz w:val="24"/>
                        </w:rPr>
                        <w:t xml:space="preserve">February 2017 </w:t>
                      </w:r>
                      <w:r w:rsidR="00FF1C96">
                        <w:rPr>
                          <w:b/>
                          <w:bCs/>
                          <w:sz w:val="24"/>
                        </w:rPr>
                        <w:t>-</w:t>
                      </w:r>
                      <w:r w:rsidRPr="006952EE">
                        <w:rPr>
                          <w:b/>
                          <w:bCs/>
                          <w:sz w:val="24"/>
                        </w:rPr>
                        <w:t>PRESENT</w:t>
                      </w:r>
                    </w:p>
                    <w:p w14:paraId="4AE99BDD" w14:textId="514EB952" w:rsidR="006637A1" w:rsidRPr="00A02905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4"/>
                        </w:rPr>
                      </w:pPr>
                      <w:r w:rsidRPr="00A02905">
                        <w:rPr>
                          <w:sz w:val="24"/>
                        </w:rPr>
                        <w:t xml:space="preserve">Prairie Police | Grand Prairie, TX </w:t>
                      </w:r>
                    </w:p>
                    <w:p w14:paraId="4CEB5195" w14:textId="77777777" w:rsidR="006637A1" w:rsidRPr="00434D70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4"/>
                        </w:rPr>
                      </w:pPr>
                    </w:p>
                    <w:p w14:paraId="05FD2CBC" w14:textId="77777777" w:rsidR="006637A1" w:rsidRPr="00E948C3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37A1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6637A1">
                        <w:rPr>
                          <w:sz w:val="28"/>
                          <w:szCs w:val="28"/>
                        </w:rPr>
                        <w:sym w:font="Symbol" w:char="F0B7"/>
                      </w:r>
                      <w:r w:rsidRPr="006637A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Remained in compliance with the concept of confidentiality, integrity and availability when intaking sensitive information from the public</w:t>
                      </w:r>
                    </w:p>
                    <w:p w14:paraId="7C38A2E6" w14:textId="77777777" w:rsidR="006637A1" w:rsidRPr="00E948C3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Aligned with the goals of the IT department to enforce security; utilized long passwords, DUO authenticator and adhering to security awareness training </w:t>
                      </w:r>
                    </w:p>
                    <w:p w14:paraId="408B6D4B" w14:textId="77777777" w:rsidR="006637A1" w:rsidRPr="00E948C3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Managed crisis events by appointing the appropriate response in emergency situations</w:t>
                      </w:r>
                    </w:p>
                    <w:p w14:paraId="5B58CBA5" w14:textId="7B4C7E05" w:rsidR="002021A0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E948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Collaborated and communicated with necessary personnel by providing pertinent updates and direction</w:t>
                      </w:r>
                    </w:p>
                    <w:p w14:paraId="149917CB" w14:textId="77777777" w:rsidR="008C791B" w:rsidRDefault="008C791B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3DA494A" w14:textId="3CECBB71" w:rsidR="008C791B" w:rsidRPr="000E123F" w:rsidRDefault="006A0E13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</w:t>
                      </w:r>
                      <w:r w:rsidR="008C791B" w:rsidRPr="000E123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Continuing Education and Conferences</w:t>
                      </w:r>
                    </w:p>
                    <w:p w14:paraId="0832CFD2" w14:textId="77777777" w:rsidR="008C791B" w:rsidRDefault="008C791B" w:rsidP="008C791B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BA1068F" w14:textId="24EF82F3" w:rsidR="008C791B" w:rsidRDefault="008C791B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Women In Cable Technology</w:t>
                      </w:r>
                      <w:r w:rsidR="007663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</w:t>
                      </w:r>
                      <w:r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2024- Present </w:t>
                      </w:r>
                    </w:p>
                    <w:p w14:paraId="5BB3C4A8" w14:textId="48C7BD05" w:rsidR="008C791B" w:rsidRDefault="008C791B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WICT Tech It Out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7663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7663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Nov 2024 </w:t>
                      </w:r>
                    </w:p>
                    <w:p w14:paraId="7D4C5AE8" w14:textId="7D9F5D72" w:rsidR="006A0E13" w:rsidRDefault="006A0E13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Dallas Secure</w:t>
                      </w:r>
                      <w:r w:rsidR="007663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71C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Oct 2025</w:t>
                      </w:r>
                    </w:p>
                    <w:p w14:paraId="3D78F802" w14:textId="1B5E5120" w:rsidR="008C791B" w:rsidRDefault="006A0E13" w:rsidP="006A0E1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="008C791B"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fro Tech 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 w:rsidR="008C791B"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8C791B"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Oct</w:t>
                      </w:r>
                      <w:r w:rsidR="003A12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C791B" w:rsidRPr="008C79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2025</w:t>
                      </w:r>
                    </w:p>
                    <w:p w14:paraId="1E88A683" w14:textId="77777777" w:rsidR="006A0E13" w:rsidRPr="00E948C3" w:rsidRDefault="006A0E13" w:rsidP="006A0E1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ED7E0C8" w14:textId="77777777" w:rsidR="006637A1" w:rsidRDefault="006637A1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</w:p>
                    <w:p w14:paraId="5F95FB7B" w14:textId="77777777" w:rsid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</w:p>
                    <w:p w14:paraId="1CA58B4B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0595D3B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33E9A0C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665086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9D325B9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FDCF2E1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74A1C55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34921E1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419A3EC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6658DC8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6305E80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8AEA3E7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06DBDD7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C777D3D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F391EDF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F3A23A8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AA3E294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2C9ADD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8E1C636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C438797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6DE3E73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BC470E7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646C577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BCBFD39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58576FA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B630483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8244E19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CCD0F2A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7C82915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E0F6966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0AAC98B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3C47FB0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ABCFE2F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5F447C5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4BB97EF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F3FD13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AE094F0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7F049B4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F642804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12EF044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36E3383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310FF5C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87844BA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F9AB6DA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0F28D8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60CF2D1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069CB8D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9C30DFF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C577B30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3162EC8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12F195A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E80192E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97841C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4C8CEF2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BFA8ED1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2CD2CF9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0F58E34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BA36C23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C6AD31E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93EE01C" w14:textId="77777777" w:rsidR="00472E04" w:rsidRDefault="00472E04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6D75427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F765D4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51C115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7B079A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B60CEF3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546612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946A06B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89B0AC0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35E020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01B8E6D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72A8261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5AFD2B2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9533815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1CF53C3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0AEFF71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0D7D36E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C59B9E6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733254B7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D7211D3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76A6D80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1C20F8DF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48A56734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00905A21" w14:textId="77777777" w:rsidR="009307C2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381C09EC" w14:textId="77777777" w:rsidR="009307C2" w:rsidRPr="00434D70" w:rsidRDefault="009307C2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284769F2" w14:textId="6237CBF4" w:rsid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  <w:r w:rsidRPr="00434D70">
                        <w:rPr>
                          <w:sz w:val="28"/>
                          <w:szCs w:val="28"/>
                        </w:rPr>
                        <w:sym w:font="Symbol" w:char="F0B7"/>
                      </w:r>
                      <w:r w:rsidRPr="00434D70">
                        <w:rPr>
                          <w:sz w:val="28"/>
                          <w:szCs w:val="28"/>
                        </w:rPr>
                        <w:t xml:space="preserve"> Submitted detailed reports of compliance violations and all attempted breaches of security</w:t>
                      </w:r>
                    </w:p>
                    <w:p w14:paraId="485FBBE0" w14:textId="77777777" w:rsid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sz w:val="28"/>
                          <w:szCs w:val="28"/>
                        </w:rPr>
                      </w:pPr>
                    </w:p>
                    <w:p w14:paraId="503D48B4" w14:textId="5A1AF802" w:rsidR="00434D70" w:rsidRDefault="00434D70" w:rsidP="00434D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Pr="00434D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Continuing Education and Conferences </w:t>
                      </w:r>
                    </w:p>
                    <w:p w14:paraId="4F2D74D9" w14:textId="278C5434" w:rsidR="00434D70" w:rsidRP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434D70">
                        <w:rPr>
                          <w:i/>
                          <w:iCs/>
                          <w:sz w:val="28"/>
                          <w:szCs w:val="28"/>
                        </w:rPr>
                        <w:t>Dallas Secure 2025</w:t>
                      </w:r>
                    </w:p>
                    <w:p w14:paraId="1BDE58E5" w14:textId="77777777" w:rsidR="00434D70" w:rsidRP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434D70">
                        <w:rPr>
                          <w:i/>
                          <w:iCs/>
                          <w:sz w:val="28"/>
                          <w:szCs w:val="28"/>
                        </w:rPr>
                        <w:t xml:space="preserve">Women In Cable Technology- 2024- Present </w:t>
                      </w:r>
                    </w:p>
                    <w:p w14:paraId="2A9C8CE9" w14:textId="5DF7015D" w:rsidR="00434D70" w:rsidRP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434D70">
                        <w:rPr>
                          <w:i/>
                          <w:iCs/>
                          <w:sz w:val="28"/>
                          <w:szCs w:val="28"/>
                        </w:rPr>
                        <w:t>WICT Tech It Out- November 2024&amp; 2025</w:t>
                      </w:r>
                    </w:p>
                    <w:p w14:paraId="64C2D5AE" w14:textId="1190E8F4" w:rsidR="00434D70" w:rsidRPr="00434D70" w:rsidRDefault="00434D70" w:rsidP="006637A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434D70">
                        <w:rPr>
                          <w:i/>
                          <w:iCs/>
                          <w:sz w:val="28"/>
                          <w:szCs w:val="28"/>
                        </w:rPr>
                        <w:t xml:space="preserve"> Afro Tech - October </w:t>
                      </w:r>
                      <w:r w:rsidR="00C346EB">
                        <w:rPr>
                          <w:i/>
                          <w:iCs/>
                          <w:sz w:val="28"/>
                          <w:szCs w:val="28"/>
                        </w:rPr>
                        <w:t>2025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4401" behindDoc="0" locked="1" layoutInCell="1" allowOverlap="1" wp14:anchorId="3B450528" wp14:editId="527152D4">
                <wp:simplePos x="0" y="0"/>
                <wp:positionH relativeFrom="margin">
                  <wp:posOffset>2103120</wp:posOffset>
                </wp:positionH>
                <wp:positionV relativeFrom="page">
                  <wp:posOffset>1203960</wp:posOffset>
                </wp:positionV>
                <wp:extent cx="5120640" cy="14020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78CA" w14:textId="2E71F8B3" w:rsidR="006637A1" w:rsidRPr="009553B5" w:rsidRDefault="003F0156" w:rsidP="00DF51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GENERAL </w:t>
                            </w:r>
                            <w:r w:rsidR="006637A1" w:rsidRPr="009553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40C4B7A8" w14:textId="118C628C" w:rsidR="00173776" w:rsidRPr="00530864" w:rsidRDefault="00530864" w:rsidP="0017377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Prepared to aid in securing data by remaining proactive, maintaining hyper vigilance and attention to </w:t>
                            </w:r>
                            <w:r w:rsidR="00A87E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security posture of the organization. I am efficient</w:t>
                            </w:r>
                            <w:r w:rsidRPr="00530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37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 incident </w:t>
                            </w:r>
                            <w:r w:rsidRPr="00530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reporting</w:t>
                            </w:r>
                            <w:r w:rsidR="001F37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="00822B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ensuring </w:t>
                            </w:r>
                            <w:r w:rsidR="000C53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822B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organization is</w:t>
                            </w:r>
                            <w:r w:rsidR="001F37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aligning with NIST</w:t>
                            </w:r>
                            <w:r w:rsidR="00A87E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37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objectives </w:t>
                            </w:r>
                            <w:r w:rsidR="00173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="002F74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reduce threat surface and </w:t>
                            </w:r>
                            <w:r w:rsidR="00173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keep organization </w:t>
                            </w:r>
                            <w:r w:rsidR="002F74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compliance.</w:t>
                            </w:r>
                          </w:p>
                          <w:p w14:paraId="435345C9" w14:textId="55B6BCA4" w:rsidR="00434D70" w:rsidRPr="00530864" w:rsidRDefault="00434D70" w:rsidP="00DF51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0528" id="Text Box 2" o:spid="_x0000_s1033" type="#_x0000_t202" style="position:absolute;margin-left:165.6pt;margin-top:94.8pt;width:403.2pt;height:110.4pt;z-index:2516644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" filled="f" stroked="f">
                <v:textbox>
                  <w:txbxContent>
                    <w:p w14:paraId="5AA678CA" w14:textId="2E71F8B3" w:rsidR="006637A1" w:rsidRPr="009553B5" w:rsidRDefault="003F0156" w:rsidP="00DF51C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GENERAL </w:t>
                      </w:r>
                      <w:r w:rsidR="006637A1" w:rsidRPr="009553B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  <w:p w14:paraId="40C4B7A8" w14:textId="118C628C" w:rsidR="00173776" w:rsidRPr="00530864" w:rsidRDefault="00530864" w:rsidP="0017377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08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Prepared to aid in securing data by remaining proactive, maintaining hyper vigilance and attention to </w:t>
                      </w:r>
                      <w:r w:rsidR="00A87E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security posture of the organization. I am efficient</w:t>
                      </w:r>
                      <w:r w:rsidRPr="005308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1F37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 incident </w:t>
                      </w:r>
                      <w:r w:rsidRPr="005308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reporting</w:t>
                      </w:r>
                      <w:r w:rsidR="001F37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</w:t>
                      </w:r>
                      <w:r w:rsidR="00822B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ensuring </w:t>
                      </w:r>
                      <w:r w:rsidR="000C53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822B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organization is</w:t>
                      </w:r>
                      <w:r w:rsidR="001F37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aligning with NIST</w:t>
                      </w:r>
                      <w:r w:rsidR="00A87E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1F37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objectives </w:t>
                      </w:r>
                      <w:r w:rsidR="001737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to </w:t>
                      </w:r>
                      <w:r w:rsidR="002F74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reduce threat surface and </w:t>
                      </w:r>
                      <w:r w:rsidR="001737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keep organization </w:t>
                      </w:r>
                      <w:r w:rsidR="002F74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compliance.</w:t>
                      </w:r>
                    </w:p>
                    <w:p w14:paraId="435345C9" w14:textId="55B6BCA4" w:rsidR="00434D70" w:rsidRPr="00530864" w:rsidRDefault="00434D70" w:rsidP="00DF51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524A718A" w14:textId="45DABC2A" w:rsidR="002021A0" w:rsidRDefault="00B86D2B" w:rsidP="002021A0">
      <w:pPr>
        <w:pStyle w:val="Title"/>
      </w:pPr>
      <w:r>
        <w:t>Briana A. Robinson</w:t>
      </w:r>
    </w:p>
    <w:p w14:paraId="0CF2AE14" w14:textId="17B661C7" w:rsidR="002021A0" w:rsidRPr="00244A07" w:rsidRDefault="006637A1" w:rsidP="002021A0">
      <w:pPr>
        <w:pStyle w:val="Subtitle"/>
        <w:rPr>
          <w:sz w:val="28"/>
          <w:szCs w:val="28"/>
        </w:rPr>
      </w:pPr>
      <w:r w:rsidRPr="00244A07">
        <w:rPr>
          <w:sz w:val="28"/>
          <w:szCs w:val="28"/>
        </w:rPr>
        <w:t>Data Security</w:t>
      </w:r>
    </w:p>
    <w:p w14:paraId="550CDACE" w14:textId="77777777" w:rsidR="00130AC8" w:rsidRPr="008A4B9E" w:rsidRDefault="00130AC8">
      <w:pPr>
        <w:rPr>
          <w:rFonts w:ascii="Lato" w:hAnsi="Lato"/>
        </w:rPr>
      </w:pPr>
    </w:p>
    <w:sectPr w:rsidR="00130AC8" w:rsidRPr="008A4B9E" w:rsidSect="00E726D4">
      <w:pgSz w:w="12240" w:h="15800" w:code="1"/>
      <w:pgMar w:top="432" w:right="720" w:bottom="720" w:left="720" w:header="706" w:footer="706" w:gutter="0"/>
      <w:pgBorders w:offsetFrom="page">
        <w:top w:val="single" w:sz="48" w:space="0" w:color="auto"/>
        <w:bottom w:val="single" w:sz="48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53D2A"/>
    <w:multiLevelType w:val="hybridMultilevel"/>
    <w:tmpl w:val="96E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3"/>
  </w:num>
  <w:num w:numId="2" w16cid:durableId="1653171619">
    <w:abstractNumId w:val="4"/>
  </w:num>
  <w:num w:numId="3" w16cid:durableId="950356249">
    <w:abstractNumId w:val="2"/>
  </w:num>
  <w:num w:numId="4" w16cid:durableId="1735736264">
    <w:abstractNumId w:val="5"/>
  </w:num>
  <w:num w:numId="5" w16cid:durableId="1458259535">
    <w:abstractNumId w:val="6"/>
  </w:num>
  <w:num w:numId="6" w16cid:durableId="1490630644">
    <w:abstractNumId w:val="0"/>
  </w:num>
  <w:num w:numId="7" w16cid:durableId="82235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2B"/>
    <w:rsid w:val="00000AFB"/>
    <w:rsid w:val="000121FE"/>
    <w:rsid w:val="00020262"/>
    <w:rsid w:val="0002206C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2A0A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C537A"/>
    <w:rsid w:val="000D5625"/>
    <w:rsid w:val="000E123F"/>
    <w:rsid w:val="000E6429"/>
    <w:rsid w:val="000F0194"/>
    <w:rsid w:val="000F6566"/>
    <w:rsid w:val="000F6B2E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02A0"/>
    <w:rsid w:val="00152C30"/>
    <w:rsid w:val="00155D29"/>
    <w:rsid w:val="00162AD3"/>
    <w:rsid w:val="0017256B"/>
    <w:rsid w:val="00172794"/>
    <w:rsid w:val="00172F50"/>
    <w:rsid w:val="00173776"/>
    <w:rsid w:val="00173C71"/>
    <w:rsid w:val="00174385"/>
    <w:rsid w:val="00175245"/>
    <w:rsid w:val="00177CBE"/>
    <w:rsid w:val="00186678"/>
    <w:rsid w:val="0019341D"/>
    <w:rsid w:val="001A08B7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374C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462F"/>
    <w:rsid w:val="002257E9"/>
    <w:rsid w:val="0022765C"/>
    <w:rsid w:val="00233CA7"/>
    <w:rsid w:val="002370BA"/>
    <w:rsid w:val="002438EF"/>
    <w:rsid w:val="00244A07"/>
    <w:rsid w:val="00246C4C"/>
    <w:rsid w:val="002510B3"/>
    <w:rsid w:val="00252E74"/>
    <w:rsid w:val="0025741E"/>
    <w:rsid w:val="00257A1C"/>
    <w:rsid w:val="00264B92"/>
    <w:rsid w:val="00264FFA"/>
    <w:rsid w:val="002714A9"/>
    <w:rsid w:val="0027277D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A75EF"/>
    <w:rsid w:val="002B3FF0"/>
    <w:rsid w:val="002B7BD0"/>
    <w:rsid w:val="002D0BFD"/>
    <w:rsid w:val="002D3ED4"/>
    <w:rsid w:val="002F74DA"/>
    <w:rsid w:val="00306F67"/>
    <w:rsid w:val="00311D05"/>
    <w:rsid w:val="00312EFA"/>
    <w:rsid w:val="00314AC7"/>
    <w:rsid w:val="00332E68"/>
    <w:rsid w:val="00340EA1"/>
    <w:rsid w:val="00341805"/>
    <w:rsid w:val="00341BFB"/>
    <w:rsid w:val="003426ED"/>
    <w:rsid w:val="00342D20"/>
    <w:rsid w:val="003457B8"/>
    <w:rsid w:val="00351E96"/>
    <w:rsid w:val="003566D0"/>
    <w:rsid w:val="00357D29"/>
    <w:rsid w:val="00360784"/>
    <w:rsid w:val="003615F4"/>
    <w:rsid w:val="00366618"/>
    <w:rsid w:val="00371308"/>
    <w:rsid w:val="0037218D"/>
    <w:rsid w:val="003734AB"/>
    <w:rsid w:val="00373C83"/>
    <w:rsid w:val="0038185B"/>
    <w:rsid w:val="003851E2"/>
    <w:rsid w:val="00390ACF"/>
    <w:rsid w:val="003919F8"/>
    <w:rsid w:val="00393CDF"/>
    <w:rsid w:val="003957F8"/>
    <w:rsid w:val="003A0613"/>
    <w:rsid w:val="003A12C9"/>
    <w:rsid w:val="003A65B7"/>
    <w:rsid w:val="003A7CE3"/>
    <w:rsid w:val="003B1DC7"/>
    <w:rsid w:val="003B526C"/>
    <w:rsid w:val="003C0C1C"/>
    <w:rsid w:val="003C5693"/>
    <w:rsid w:val="003C700B"/>
    <w:rsid w:val="003C76A7"/>
    <w:rsid w:val="003D22A1"/>
    <w:rsid w:val="003E2A13"/>
    <w:rsid w:val="003E3CD8"/>
    <w:rsid w:val="003F0156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4D70"/>
    <w:rsid w:val="00436379"/>
    <w:rsid w:val="004612D6"/>
    <w:rsid w:val="00463FE1"/>
    <w:rsid w:val="00470088"/>
    <w:rsid w:val="00471C39"/>
    <w:rsid w:val="00472E04"/>
    <w:rsid w:val="00474207"/>
    <w:rsid w:val="0047508B"/>
    <w:rsid w:val="004752EC"/>
    <w:rsid w:val="004761A2"/>
    <w:rsid w:val="0047622B"/>
    <w:rsid w:val="004812C5"/>
    <w:rsid w:val="004A633B"/>
    <w:rsid w:val="004B0444"/>
    <w:rsid w:val="004B28F6"/>
    <w:rsid w:val="004D364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30864"/>
    <w:rsid w:val="005418F2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19F4"/>
    <w:rsid w:val="005D7353"/>
    <w:rsid w:val="005E4A0C"/>
    <w:rsid w:val="005F0706"/>
    <w:rsid w:val="005F14F4"/>
    <w:rsid w:val="005F2491"/>
    <w:rsid w:val="005F5849"/>
    <w:rsid w:val="006015A8"/>
    <w:rsid w:val="006111D1"/>
    <w:rsid w:val="00627128"/>
    <w:rsid w:val="006317AA"/>
    <w:rsid w:val="006334CA"/>
    <w:rsid w:val="00634F9B"/>
    <w:rsid w:val="006513EF"/>
    <w:rsid w:val="00652941"/>
    <w:rsid w:val="00654BFC"/>
    <w:rsid w:val="006602EF"/>
    <w:rsid w:val="00660AF1"/>
    <w:rsid w:val="00662CEA"/>
    <w:rsid w:val="006637A1"/>
    <w:rsid w:val="0066642A"/>
    <w:rsid w:val="0066750D"/>
    <w:rsid w:val="00670CAA"/>
    <w:rsid w:val="00673510"/>
    <w:rsid w:val="00675321"/>
    <w:rsid w:val="0067635E"/>
    <w:rsid w:val="00681E17"/>
    <w:rsid w:val="00684D43"/>
    <w:rsid w:val="00685182"/>
    <w:rsid w:val="006878BB"/>
    <w:rsid w:val="00690354"/>
    <w:rsid w:val="0069209F"/>
    <w:rsid w:val="00692C8F"/>
    <w:rsid w:val="006952EE"/>
    <w:rsid w:val="00695B02"/>
    <w:rsid w:val="00695B2B"/>
    <w:rsid w:val="00696686"/>
    <w:rsid w:val="006A0E13"/>
    <w:rsid w:val="006A5877"/>
    <w:rsid w:val="006C124E"/>
    <w:rsid w:val="006C1F35"/>
    <w:rsid w:val="006C5BE8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7901"/>
    <w:rsid w:val="00750048"/>
    <w:rsid w:val="00757556"/>
    <w:rsid w:val="007646B0"/>
    <w:rsid w:val="007663A3"/>
    <w:rsid w:val="00775D21"/>
    <w:rsid w:val="00775EA9"/>
    <w:rsid w:val="00792B8D"/>
    <w:rsid w:val="007B62C3"/>
    <w:rsid w:val="007C4825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7660"/>
    <w:rsid w:val="0081098A"/>
    <w:rsid w:val="00817A88"/>
    <w:rsid w:val="008209AB"/>
    <w:rsid w:val="008209E6"/>
    <w:rsid w:val="00821F4A"/>
    <w:rsid w:val="00822B06"/>
    <w:rsid w:val="00823D01"/>
    <w:rsid w:val="00825097"/>
    <w:rsid w:val="0082646F"/>
    <w:rsid w:val="00840BA0"/>
    <w:rsid w:val="00842EBF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809F5"/>
    <w:rsid w:val="00884DFD"/>
    <w:rsid w:val="008854CA"/>
    <w:rsid w:val="008903DC"/>
    <w:rsid w:val="00894087"/>
    <w:rsid w:val="00894889"/>
    <w:rsid w:val="00894A60"/>
    <w:rsid w:val="008A1BC9"/>
    <w:rsid w:val="008A4B9E"/>
    <w:rsid w:val="008B2E7E"/>
    <w:rsid w:val="008B68EE"/>
    <w:rsid w:val="008B7C66"/>
    <w:rsid w:val="008C0071"/>
    <w:rsid w:val="008C791B"/>
    <w:rsid w:val="008E5A10"/>
    <w:rsid w:val="008E6586"/>
    <w:rsid w:val="00913467"/>
    <w:rsid w:val="0091453B"/>
    <w:rsid w:val="00926224"/>
    <w:rsid w:val="00926314"/>
    <w:rsid w:val="0092647F"/>
    <w:rsid w:val="00930665"/>
    <w:rsid w:val="009307C2"/>
    <w:rsid w:val="009320AB"/>
    <w:rsid w:val="00944C71"/>
    <w:rsid w:val="009467DC"/>
    <w:rsid w:val="009553B5"/>
    <w:rsid w:val="00962AA5"/>
    <w:rsid w:val="00974714"/>
    <w:rsid w:val="00975DDE"/>
    <w:rsid w:val="00977445"/>
    <w:rsid w:val="00981D62"/>
    <w:rsid w:val="009877FA"/>
    <w:rsid w:val="00990BBA"/>
    <w:rsid w:val="00990E3E"/>
    <w:rsid w:val="00992C51"/>
    <w:rsid w:val="00993EB5"/>
    <w:rsid w:val="00996D66"/>
    <w:rsid w:val="009A015E"/>
    <w:rsid w:val="009A20AE"/>
    <w:rsid w:val="009A36D9"/>
    <w:rsid w:val="009A5D5A"/>
    <w:rsid w:val="009B1BD2"/>
    <w:rsid w:val="009B1CAB"/>
    <w:rsid w:val="009B5995"/>
    <w:rsid w:val="009C089C"/>
    <w:rsid w:val="009C4D0A"/>
    <w:rsid w:val="009D0CF3"/>
    <w:rsid w:val="009D5BCD"/>
    <w:rsid w:val="009E470D"/>
    <w:rsid w:val="009F156B"/>
    <w:rsid w:val="00A02905"/>
    <w:rsid w:val="00A07DAF"/>
    <w:rsid w:val="00A10018"/>
    <w:rsid w:val="00A12AA4"/>
    <w:rsid w:val="00A171E5"/>
    <w:rsid w:val="00A248B9"/>
    <w:rsid w:val="00A31E58"/>
    <w:rsid w:val="00A34D96"/>
    <w:rsid w:val="00A40283"/>
    <w:rsid w:val="00A41E09"/>
    <w:rsid w:val="00A43BA5"/>
    <w:rsid w:val="00A46812"/>
    <w:rsid w:val="00A52F43"/>
    <w:rsid w:val="00A539FA"/>
    <w:rsid w:val="00A63446"/>
    <w:rsid w:val="00A7031A"/>
    <w:rsid w:val="00A70C19"/>
    <w:rsid w:val="00A74937"/>
    <w:rsid w:val="00A80BB9"/>
    <w:rsid w:val="00A879B4"/>
    <w:rsid w:val="00A87E3B"/>
    <w:rsid w:val="00A93689"/>
    <w:rsid w:val="00AA6843"/>
    <w:rsid w:val="00AB49A9"/>
    <w:rsid w:val="00AC14E1"/>
    <w:rsid w:val="00AE3DA4"/>
    <w:rsid w:val="00AE3FD6"/>
    <w:rsid w:val="00AE6532"/>
    <w:rsid w:val="00AE666B"/>
    <w:rsid w:val="00AE67B1"/>
    <w:rsid w:val="00AE76D3"/>
    <w:rsid w:val="00AE7D1B"/>
    <w:rsid w:val="00AF11C4"/>
    <w:rsid w:val="00B04CA0"/>
    <w:rsid w:val="00B11992"/>
    <w:rsid w:val="00B11E40"/>
    <w:rsid w:val="00B148BF"/>
    <w:rsid w:val="00B17192"/>
    <w:rsid w:val="00B23426"/>
    <w:rsid w:val="00B327CD"/>
    <w:rsid w:val="00B3412F"/>
    <w:rsid w:val="00B3528E"/>
    <w:rsid w:val="00B41085"/>
    <w:rsid w:val="00B766A4"/>
    <w:rsid w:val="00B76A14"/>
    <w:rsid w:val="00B77DA7"/>
    <w:rsid w:val="00B84DF4"/>
    <w:rsid w:val="00B860C1"/>
    <w:rsid w:val="00B86D2B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346EB"/>
    <w:rsid w:val="00C40F51"/>
    <w:rsid w:val="00C41C6F"/>
    <w:rsid w:val="00C43464"/>
    <w:rsid w:val="00C554D5"/>
    <w:rsid w:val="00C57D1E"/>
    <w:rsid w:val="00C703CC"/>
    <w:rsid w:val="00C83646"/>
    <w:rsid w:val="00C9655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24A7"/>
    <w:rsid w:val="00CC342C"/>
    <w:rsid w:val="00CC6239"/>
    <w:rsid w:val="00CC64D9"/>
    <w:rsid w:val="00CD18F7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80DB4"/>
    <w:rsid w:val="00D85B4D"/>
    <w:rsid w:val="00DA0991"/>
    <w:rsid w:val="00DA4AF3"/>
    <w:rsid w:val="00DB632E"/>
    <w:rsid w:val="00DC028F"/>
    <w:rsid w:val="00DC11A4"/>
    <w:rsid w:val="00DC3F42"/>
    <w:rsid w:val="00DC5165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51C6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4463A"/>
    <w:rsid w:val="00E509A5"/>
    <w:rsid w:val="00E51966"/>
    <w:rsid w:val="00E54CD7"/>
    <w:rsid w:val="00E54DC5"/>
    <w:rsid w:val="00E63269"/>
    <w:rsid w:val="00E726D4"/>
    <w:rsid w:val="00E7420F"/>
    <w:rsid w:val="00E77FA7"/>
    <w:rsid w:val="00E80C7A"/>
    <w:rsid w:val="00E81DFB"/>
    <w:rsid w:val="00E82B98"/>
    <w:rsid w:val="00E948C3"/>
    <w:rsid w:val="00EA0F2B"/>
    <w:rsid w:val="00EA426C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1944"/>
    <w:rsid w:val="00F24788"/>
    <w:rsid w:val="00F25507"/>
    <w:rsid w:val="00F35640"/>
    <w:rsid w:val="00F35DEF"/>
    <w:rsid w:val="00F37494"/>
    <w:rsid w:val="00F377FF"/>
    <w:rsid w:val="00F455D0"/>
    <w:rsid w:val="00F52F0F"/>
    <w:rsid w:val="00F55FB9"/>
    <w:rsid w:val="00F57AA1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F1C96"/>
    <w:rsid w:val="00FF206D"/>
    <w:rsid w:val="00FF52C9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52A"/>
  <w15:chartTrackingRefBased/>
  <w15:docId w15:val="{91F751E8-5C5B-4A60-AD65-E02C9E01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F51C6"/>
    <w:rPr>
      <w:rFonts w:asciiTheme="minorHAnsi" w:eastAsiaTheme="minorEastAsia" w:hAnsiTheme="minorHAns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C6"/>
    <w:pPr>
      <w:spacing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51C6"/>
    <w:pPr>
      <w:tabs>
        <w:tab w:val="right" w:pos="10800"/>
      </w:tabs>
      <w:contextualSpacing/>
      <w:outlineLvl w:val="1"/>
    </w:pPr>
    <w:rPr>
      <w:rFonts w:ascii="Arial Nova" w:eastAsiaTheme="minorHAnsi" w:hAnsi="Arial Nova"/>
      <w:bCs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51C6"/>
    <w:pPr>
      <w:spacing w:after="80"/>
      <w:ind w:left="-144" w:right="-144" w:firstLine="144"/>
      <w:contextualSpacing/>
      <w:jc w:val="both"/>
      <w:outlineLvl w:val="2"/>
    </w:pPr>
    <w:rPr>
      <w:rFonts w:ascii="Arial Nova" w:eastAsiaTheme="minorHAnsi" w:hAnsi="Arial Nova"/>
      <w:i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72564"/>
    <w:pPr>
      <w:keepNext/>
      <w:keepLines/>
      <w:pBdr>
        <w:bottom w:val="single" w:sz="2" w:space="1" w:color="E8E8E8" w:themeColor="background2"/>
      </w:pBdr>
      <w:jc w:val="right"/>
      <w:outlineLvl w:val="3"/>
    </w:pPr>
    <w:rPr>
      <w:rFonts w:asciiTheme="majorHAnsi" w:eastAsiaTheme="majorEastAsia" w:hAnsiTheme="majorHAnsi" w:cstheme="majorBidi"/>
      <w:iCs/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51C6"/>
    <w:pPr>
      <w:spacing w:after="120"/>
      <w:ind w:left="-144" w:right="-216" w:firstLine="144"/>
      <w:jc w:val="center"/>
    </w:pPr>
    <w:rPr>
      <w:rFonts w:asciiTheme="majorHAnsi" w:hAnsiTheme="majorHAnsi"/>
      <w:caps/>
      <w:spacing w:val="40"/>
      <w:sz w:val="7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F51C6"/>
    <w:rPr>
      <w:rFonts w:asciiTheme="majorHAnsi" w:eastAsiaTheme="minorEastAsia" w:hAnsiTheme="majorHAnsi"/>
      <w:caps/>
      <w:spacing w:val="40"/>
      <w:sz w:val="7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C6"/>
    <w:pPr>
      <w:pBdr>
        <w:bottom w:val="single" w:sz="8" w:space="4" w:color="BFBFBF" w:themeColor="background1" w:themeShade="BF"/>
      </w:pBdr>
      <w:spacing w:after="240" w:line="276" w:lineRule="auto"/>
      <w:ind w:left="-144" w:right="-216" w:firstLine="144"/>
      <w:jc w:val="center"/>
    </w:pPr>
    <w:rPr>
      <w:rFonts w:asciiTheme="majorHAnsi" w:eastAsiaTheme="minorHAnsi" w:hAnsiTheme="majorHAnsi"/>
      <w:color w:val="000000" w:themeColor="text1"/>
      <w:spacing w:val="40"/>
      <w:sz w:val="24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DF51C6"/>
    <w:rPr>
      <w:rFonts w:asciiTheme="majorHAnsi" w:hAnsiTheme="majorHAnsi"/>
      <w:color w:val="000000" w:themeColor="text1"/>
      <w:spacing w:val="40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F51C6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51C6"/>
    <w:rPr>
      <w:rFonts w:ascii="Arial Nova" w:hAnsi="Arial Nova"/>
      <w:bCs/>
      <w:cap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51C6"/>
    <w:rPr>
      <w:rFonts w:ascii="Arial Nova" w:hAnsi="Arial Nova"/>
      <w:iCs/>
      <w:sz w:val="20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DF51C6"/>
    <w:pPr>
      <w:spacing w:line="360" w:lineRule="auto"/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1E"/>
    <w:rPr>
      <w:rFonts w:asciiTheme="majorHAnsi" w:eastAsiaTheme="majorEastAsia" w:hAnsiTheme="majorHAnsi" w:cstheme="majorBidi"/>
      <w:iCs/>
      <w:caps/>
      <w:spacing w:val="30"/>
      <w:lang w:val="en-US"/>
    </w:rPr>
  </w:style>
  <w:style w:type="paragraph" w:customStyle="1" w:styleId="Normalright">
    <w:name w:val="Normal right"/>
    <w:basedOn w:val="Normal"/>
    <w:semiHidden/>
    <w:qFormat/>
    <w:rsid w:val="00872564"/>
    <w:pPr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DF51C6"/>
    <w:pPr>
      <w:spacing w:line="192" w:lineRule="auto"/>
    </w:pPr>
    <w:rPr>
      <w:rFonts w:asciiTheme="minorHAnsi" w:eastAsiaTheme="minorEastAsia" w:hAnsiTheme="minorHAnsi"/>
      <w:sz w:val="20"/>
      <w:lang w:val="en-US"/>
    </w:rPr>
  </w:style>
  <w:style w:type="character" w:customStyle="1" w:styleId="Gold">
    <w:name w:val="Gold"/>
    <w:uiPriority w:val="1"/>
    <w:qFormat/>
    <w:rsid w:val="00DF51C6"/>
    <w:rPr>
      <w:color w:val="9E8129" w:themeColor="accent3" w:themeShade="80"/>
    </w:rPr>
  </w:style>
  <w:style w:type="character" w:styleId="UnresolvedMention">
    <w:name w:val="Unresolved Mention"/>
    <w:basedOn w:val="DefaultParagraphFont"/>
    <w:uiPriority w:val="99"/>
    <w:semiHidden/>
    <w:rsid w:val="00C3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dashboard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ashboard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Organic%20boho%20logistics%20specialist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3">
      <a:dk1>
        <a:srgbClr val="000000"/>
      </a:dk1>
      <a:lt1>
        <a:srgbClr val="FFFFFF"/>
      </a:lt1>
      <a:dk2>
        <a:srgbClr val="005E73"/>
      </a:dk2>
      <a:lt2>
        <a:srgbClr val="E8E8E8"/>
      </a:lt2>
      <a:accent1>
        <a:srgbClr val="099396"/>
      </a:accent1>
      <a:accent2>
        <a:srgbClr val="93D1BD"/>
      </a:accent2>
      <a:accent3>
        <a:srgbClr val="E8D8A6"/>
      </a:accent3>
      <a:accent4>
        <a:srgbClr val="ED9B00"/>
      </a:accent4>
      <a:accent5>
        <a:srgbClr val="C96601"/>
      </a:accent5>
      <a:accent6>
        <a:srgbClr val="AE2011"/>
      </a:accent6>
      <a:hlink>
        <a:srgbClr val="467886"/>
      </a:hlink>
      <a:folHlink>
        <a:srgbClr val="96607D"/>
      </a:folHlink>
    </a:clrScheme>
    <a:fontScheme name="Custom 32">
      <a:majorFont>
        <a:latin typeface="Baskerville Old Face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Organic boho logistics specialist resume</Template>
  <TotalTime>134</TotalTime>
  <Pages>1</Pages>
  <Words>6</Words>
  <Characters>39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robinson</dc:creator>
  <cp:keywords/>
  <dc:description/>
  <cp:lastModifiedBy>briana robinson</cp:lastModifiedBy>
  <cp:revision>65</cp:revision>
  <cp:lastPrinted>2025-10-14T23:25:00Z</cp:lastPrinted>
  <dcterms:created xsi:type="dcterms:W3CDTF">2025-10-14T22:53:00Z</dcterms:created>
  <dcterms:modified xsi:type="dcterms:W3CDTF">2025-10-21T22:13:00Z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